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3752ED" w:rsidP="00E5521B">
            <w:pPr>
              <w:pStyle w:val="Title"/>
            </w:pPr>
            <w:r>
              <w:t>Dalton</w:t>
            </w:r>
          </w:p>
          <w:p w:rsidR="00FE18B2" w:rsidRPr="00565B06" w:rsidRDefault="003752ED" w:rsidP="00E5521B">
            <w:pPr>
              <w:pStyle w:val="Subtitle"/>
            </w:pPr>
            <w:r>
              <w:t>Hodkiewicz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40"/>
              <w:gridCol w:w="360"/>
            </w:tblGrid>
            <w:tr w:rsidR="00323C3F" w:rsidRPr="009D0878" w:rsidTr="003752ED">
              <w:tc>
                <w:tcPr>
                  <w:tcW w:w="324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2866E1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F9738F6383C4D91A195595FD33C644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3752ED">
                        <w:t xml:space="preserve">Green Bay, WI </w:t>
                      </w:r>
                    </w:sdtContent>
                  </w:sdt>
                </w:p>
              </w:tc>
              <w:tc>
                <w:tcPr>
                  <w:tcW w:w="36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CA6CCA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3752ED">
              <w:sdt>
                <w:sdtPr>
                  <w:alias w:val="Enter phone:"/>
                  <w:tag w:val="Enter phone:"/>
                  <w:id w:val="-1849400302"/>
                  <w:placeholder>
                    <w:docPart w:val="3C8D8761BA4E48C987D3C9EB8F31D56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40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3752ED" w:rsidP="00EC0DC3">
                      <w:pPr>
                        <w:pStyle w:val="ContactInfo"/>
                      </w:pPr>
                      <w:r>
                        <w:t>920-</w:t>
                      </w:r>
                      <w:r w:rsidR="00EC0DC3">
                        <w:t>634-9791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29ACC6F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3752ED">
              <w:sdt>
                <w:sdtPr>
                  <w:alias w:val="Enter email:"/>
                  <w:tag w:val="Enter email:"/>
                  <w:id w:val="-675184368"/>
                  <w:placeholder>
                    <w:docPart w:val="91BEBC53287A4423AC1E2BE801B6E74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40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3752ED" w:rsidP="00323C3F">
                      <w:pPr>
                        <w:pStyle w:val="ContactInfo"/>
                      </w:pPr>
                      <w:r>
                        <w:t>dhodkiewicz@gmail.com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39E0505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3752ED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ED3906E7718F4F61A25AB04A810AE41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3240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3752ED" w:rsidP="00323C3F">
                      <w:pPr>
                        <w:pStyle w:val="ContactInfo"/>
                      </w:pPr>
                      <w:r>
                        <w:t>Dhodkiewicz.github.io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752ED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368F61" wp14:editId="55277CD0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30CC541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3752ED">
              <w:tc>
                <w:tcPr>
                  <w:tcW w:w="3240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752ED">
                  <w:pPr>
                    <w:pStyle w:val="ContactInfo"/>
                    <w:jc w:val="left"/>
                  </w:pPr>
                </w:p>
              </w:tc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752ED">
                  <w:pPr>
                    <w:pStyle w:val="Icons"/>
                    <w:jc w:val="left"/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58E904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2866E1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BD4BB077D2541AAADCEEA9B2E6D8EDD"/>
                </w:placeholder>
                <w:temporary/>
                <w:showingPlcHdr/>
              </w:sdtPr>
              <w:sdtEndPr/>
              <w:sdtContent>
                <w:bookmarkStart w:id="0" w:name="_GoBack"/>
                <w:r w:rsidR="007850D1" w:rsidRPr="00565B06">
                  <w:t>Objective</w:t>
                </w:r>
                <w:bookmarkEnd w:id="0"/>
              </w:sdtContent>
            </w:sdt>
          </w:p>
        </w:tc>
      </w:tr>
    </w:tbl>
    <w:p w:rsidR="00A77B4D" w:rsidRPr="00565B06" w:rsidRDefault="003B16F8" w:rsidP="007850D1">
      <w:r>
        <w:t>As I’m currently a software developer student, ideally I would love to work in software. However, I would consider myself very savvy when it comes to computer hardware, installation/de-installation of software, as well as the ability to diagnose and assist with any computer related or software troubles.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7D7AB2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2866E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9B578225F5A40DFB0E81E2C04A0822E"/>
                </w:placeholder>
                <w:temporary/>
                <w:showingPlcHdr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3752ED" w:rsidRDefault="003752ED" w:rsidP="003752ED">
      <w:pPr>
        <w:pStyle w:val="Heading2"/>
        <w:rPr>
          <w:color w:val="auto"/>
        </w:rPr>
      </w:pPr>
      <w:r>
        <w:t>NWTC Green Bay WI</w:t>
      </w:r>
      <w:r w:rsidR="007C0E0E" w:rsidRPr="00565B06">
        <w:t xml:space="preserve"> |</w:t>
      </w:r>
      <w:r w:rsidRPr="0047709E">
        <w:rPr>
          <w:color w:val="404040" w:themeColor="text1" w:themeTint="BF"/>
        </w:rPr>
        <w:t>Software Dev</w:t>
      </w:r>
      <w:r w:rsidR="003B16F8">
        <w:rPr>
          <w:color w:val="404040" w:themeColor="text1" w:themeTint="BF"/>
        </w:rPr>
        <w:t>eloper</w:t>
      </w:r>
      <w:r w:rsidR="0047709E" w:rsidRPr="0047709E">
        <w:rPr>
          <w:color w:val="404040" w:themeColor="text1" w:themeTint="BF"/>
        </w:rPr>
        <w:t xml:space="preserve"> |Enrolled</w:t>
      </w:r>
    </w:p>
    <w:p w:rsidR="000E24AC" w:rsidRPr="00565B06" w:rsidRDefault="003B16F8" w:rsidP="007850D1">
      <w:r>
        <w:t>I’m c</w:t>
      </w:r>
      <w:r w:rsidR="003752ED">
        <w:t xml:space="preserve">urrently enrolled in the software developer program. I’ve completed my first year </w:t>
      </w:r>
      <w:r>
        <w:t>of classes with a cumulative 3.5</w:t>
      </w:r>
      <w:r w:rsidR="003752ED">
        <w:t>GPA. I’m looking for an opportunity to grow, in a position that will supplement what I’ve been learning.</w:t>
      </w:r>
    </w:p>
    <w:p w:rsidR="0047709E" w:rsidRDefault="0047709E" w:rsidP="0047709E">
      <w:pPr>
        <w:pStyle w:val="Heading2"/>
      </w:pPr>
    </w:p>
    <w:p w:rsidR="007C0E0E" w:rsidRPr="00565B06" w:rsidRDefault="0047709E" w:rsidP="0047709E">
      <w:pPr>
        <w:pStyle w:val="Heading2"/>
      </w:pPr>
      <w:r>
        <w:t>East High Green Bay</w:t>
      </w:r>
      <w:r w:rsidR="007C0E0E" w:rsidRPr="00565B06">
        <w:t xml:space="preserve"> | </w:t>
      </w:r>
      <w:r>
        <w:rPr>
          <w:rStyle w:val="Emphasis"/>
        </w:rPr>
        <w:t>Diploma - 2010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3AC984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2866E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CEF3B53316494DC8AAE5B337EEAD9122"/>
                </w:placeholder>
                <w:temporary/>
                <w:showingPlcHdr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0B3138" w:rsidP="005E088C">
      <w:r>
        <w:t xml:space="preserve">I’m 26 years old and have worked four different jobs (DeCleene Truck Repair, Humana, APAC, and Hotel Sierra) for a cumulative 7 years mainly focusing on customer service. I am thankful for the </w:t>
      </w:r>
      <w:proofErr w:type="gramStart"/>
      <w:r>
        <w:t>experience gained, and have</w:t>
      </w:r>
      <w:proofErr w:type="gramEnd"/>
      <w:r>
        <w:t xml:space="preserve"> even been a Team Leader as well as a corporate representative. If you would like to know specifics on the dates I’d be more than happy to elaborate, I didn’t include them here specifically because they aren’t extremely pertinent to what I’m looking to do!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E3F0C1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8C47A7" w:rsidP="00AD6216">
            <w:pPr>
              <w:pStyle w:val="Heading1"/>
              <w:outlineLvl w:val="0"/>
            </w:pPr>
            <w:r>
              <w:t>Languages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8C47A7" w:rsidP="00565B06">
            <w:pPr>
              <w:pStyle w:val="ListBullet"/>
              <w:spacing w:after="80"/>
            </w:pPr>
            <w:r>
              <w:t>C#</w:t>
            </w:r>
            <w:r w:rsidR="000B3138">
              <w:t>, Visual Studio</w:t>
            </w:r>
          </w:p>
          <w:p w:rsidR="00316CE4" w:rsidRPr="00565B06" w:rsidRDefault="000B3138" w:rsidP="00316CE4">
            <w:pPr>
              <w:pStyle w:val="ListBullet"/>
              <w:spacing w:after="80"/>
            </w:pPr>
            <w:r>
              <w:t>MSSQL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0B3138" w:rsidP="00565B06">
            <w:pPr>
              <w:pStyle w:val="ListBullet"/>
              <w:spacing w:after="80"/>
            </w:pPr>
            <w:r>
              <w:t>JavaScript, jQuery, JSON, AJAX</w:t>
            </w:r>
          </w:p>
          <w:p w:rsidR="00F904FC" w:rsidRPr="00565B06" w:rsidRDefault="000B3138" w:rsidP="00565B06">
            <w:pPr>
              <w:pStyle w:val="ListBullet"/>
              <w:spacing w:after="80"/>
            </w:pPr>
            <w:r>
              <w:t>HTML &amp; CSS</w:t>
            </w:r>
          </w:p>
          <w:p w:rsidR="00F904FC" w:rsidRPr="00565B06" w:rsidRDefault="00F904FC" w:rsidP="000B3138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1D1F33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0B3138" w:rsidP="00AD6216">
            <w:pPr>
              <w:pStyle w:val="Heading1"/>
              <w:outlineLvl w:val="0"/>
            </w:pPr>
            <w:r>
              <w:t>Skills/hobbies</w:t>
            </w:r>
          </w:p>
        </w:tc>
      </w:tr>
    </w:tbl>
    <w:p w:rsidR="00316CE4" w:rsidRPr="00565B06" w:rsidRDefault="000B3138" w:rsidP="00316CE4">
      <w:r>
        <w:t>First and foremost, I absolutely love to learn. I’m a fast learner, team-oriented, and am familiar with AGILE methods of development.</w:t>
      </w:r>
      <w:r w:rsidR="00152220">
        <w:t xml:space="preserve"> I am also familiar with O</w:t>
      </w:r>
      <w:r w:rsidR="00DF0116">
        <w:t xml:space="preserve">bject-Oriented programming principles. </w:t>
      </w:r>
      <w:r>
        <w:t xml:space="preserve">In my spare time I’m either learning about a new framework, or a new language. I’m pretty big into games, and have built my own custom gaming rig. I enjoy everything tech related, and </w:t>
      </w:r>
      <w:proofErr w:type="gramStart"/>
      <w:r>
        <w:t>am</w:t>
      </w:r>
      <w:proofErr w:type="gramEnd"/>
      <w:r>
        <w:t xml:space="preserve"> always looking for the next big thing.</w:t>
      </w:r>
    </w:p>
    <w:sectPr w:rsidR="00316CE4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6E1" w:rsidRDefault="002866E1" w:rsidP="00F534FB">
      <w:pPr>
        <w:spacing w:after="0"/>
      </w:pPr>
      <w:r>
        <w:separator/>
      </w:r>
    </w:p>
  </w:endnote>
  <w:endnote w:type="continuationSeparator" w:id="0">
    <w:p w:rsidR="002866E1" w:rsidRDefault="002866E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6E1" w:rsidRDefault="002866E1" w:rsidP="00F534FB">
      <w:pPr>
        <w:spacing w:after="0"/>
      </w:pPr>
      <w:r>
        <w:separator/>
      </w:r>
    </w:p>
  </w:footnote>
  <w:footnote w:type="continuationSeparator" w:id="0">
    <w:p w:rsidR="002866E1" w:rsidRDefault="002866E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5DDAF63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E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B3138"/>
    <w:rsid w:val="000E24AC"/>
    <w:rsid w:val="000E4A73"/>
    <w:rsid w:val="000F79EA"/>
    <w:rsid w:val="00134F92"/>
    <w:rsid w:val="00137DC1"/>
    <w:rsid w:val="00143224"/>
    <w:rsid w:val="00145B33"/>
    <w:rsid w:val="001468F3"/>
    <w:rsid w:val="00152220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6E1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52ED"/>
    <w:rsid w:val="00383057"/>
    <w:rsid w:val="0039703C"/>
    <w:rsid w:val="003974BB"/>
    <w:rsid w:val="003A091E"/>
    <w:rsid w:val="003B16F8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7709E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C47A7"/>
    <w:rsid w:val="008D4FC8"/>
    <w:rsid w:val="008D5A80"/>
    <w:rsid w:val="008E5483"/>
    <w:rsid w:val="008F4532"/>
    <w:rsid w:val="00933CCA"/>
    <w:rsid w:val="0093795C"/>
    <w:rsid w:val="009411E8"/>
    <w:rsid w:val="0094649C"/>
    <w:rsid w:val="00952C89"/>
    <w:rsid w:val="009540F4"/>
    <w:rsid w:val="00956B75"/>
    <w:rsid w:val="009612AE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3C3E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116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0DC3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%20Lapto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9738F6383C4D91A195595FD33C6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6A335-C07C-4135-9943-1CE7739B0D0E}"/>
      </w:docPartPr>
      <w:docPartBody>
        <w:p w:rsidR="00CF115D" w:rsidRDefault="000B36B8">
          <w:pPr>
            <w:pStyle w:val="EF9738F6383C4D91A195595FD33C6449"/>
          </w:pPr>
          <w:r w:rsidRPr="009D0878">
            <w:t>Address</w:t>
          </w:r>
        </w:p>
      </w:docPartBody>
    </w:docPart>
    <w:docPart>
      <w:docPartPr>
        <w:name w:val="3C8D8761BA4E48C987D3C9EB8F31D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8DCB0-4012-4105-BD34-CE12896C98B9}"/>
      </w:docPartPr>
      <w:docPartBody>
        <w:p w:rsidR="00CF115D" w:rsidRDefault="000B36B8">
          <w:pPr>
            <w:pStyle w:val="3C8D8761BA4E48C987D3C9EB8F31D568"/>
          </w:pPr>
          <w:r w:rsidRPr="009D0878">
            <w:t>Phone</w:t>
          </w:r>
        </w:p>
      </w:docPartBody>
    </w:docPart>
    <w:docPart>
      <w:docPartPr>
        <w:name w:val="91BEBC53287A4423AC1E2BE801B6E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7853-BF7B-479F-8DC8-2E5B0C3332D3}"/>
      </w:docPartPr>
      <w:docPartBody>
        <w:p w:rsidR="00CF115D" w:rsidRDefault="000B36B8">
          <w:pPr>
            <w:pStyle w:val="91BEBC53287A4423AC1E2BE801B6E74D"/>
          </w:pPr>
          <w:r w:rsidRPr="009D0878">
            <w:t>Email</w:t>
          </w:r>
        </w:p>
      </w:docPartBody>
    </w:docPart>
    <w:docPart>
      <w:docPartPr>
        <w:name w:val="ED3906E7718F4F61A25AB04A810AE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878FA-4C7F-47F5-AC78-0C254EF73615}"/>
      </w:docPartPr>
      <w:docPartBody>
        <w:p w:rsidR="00CF115D" w:rsidRDefault="000B36B8">
          <w:pPr>
            <w:pStyle w:val="ED3906E7718F4F61A25AB04A810AE417"/>
          </w:pPr>
          <w:r w:rsidRPr="009D0878">
            <w:t>LinkedIn Profile</w:t>
          </w:r>
        </w:p>
      </w:docPartBody>
    </w:docPart>
    <w:docPart>
      <w:docPartPr>
        <w:name w:val="4BD4BB077D2541AAADCEEA9B2E6D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B8EE4-1BAB-4F59-9D19-360ADFFE5361}"/>
      </w:docPartPr>
      <w:docPartBody>
        <w:p w:rsidR="00CF115D" w:rsidRDefault="000B36B8">
          <w:pPr>
            <w:pStyle w:val="4BD4BB077D2541AAADCEEA9B2E6D8EDD"/>
          </w:pPr>
          <w:r w:rsidRPr="00565B06">
            <w:t>Objective</w:t>
          </w:r>
        </w:p>
      </w:docPartBody>
    </w:docPart>
    <w:docPart>
      <w:docPartPr>
        <w:name w:val="39B578225F5A40DFB0E81E2C04A08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3BCA8-CF74-473D-B915-8D8F663FA779}"/>
      </w:docPartPr>
      <w:docPartBody>
        <w:p w:rsidR="00CF115D" w:rsidRDefault="000B36B8">
          <w:pPr>
            <w:pStyle w:val="39B578225F5A40DFB0E81E2C04A0822E"/>
          </w:pPr>
          <w:r w:rsidRPr="00565B06">
            <w:t>Education</w:t>
          </w:r>
        </w:p>
      </w:docPartBody>
    </w:docPart>
    <w:docPart>
      <w:docPartPr>
        <w:name w:val="CEF3B53316494DC8AAE5B337EEAD9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3D2AA-54EF-4CAE-9C5D-82EF8B977A63}"/>
      </w:docPartPr>
      <w:docPartBody>
        <w:p w:rsidR="00CF115D" w:rsidRDefault="000B36B8">
          <w:pPr>
            <w:pStyle w:val="CEF3B53316494DC8AAE5B337EEAD9122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B8"/>
    <w:rsid w:val="000B36B8"/>
    <w:rsid w:val="009073A3"/>
    <w:rsid w:val="00C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55130A51A4EDB9DF4B7889C07E8DC">
    <w:name w:val="30C55130A51A4EDB9DF4B7889C07E8DC"/>
  </w:style>
  <w:style w:type="paragraph" w:customStyle="1" w:styleId="3B40EAA50DC747CEAA4DB81F6FFDDF2A">
    <w:name w:val="3B40EAA50DC747CEAA4DB81F6FFDDF2A"/>
  </w:style>
  <w:style w:type="paragraph" w:customStyle="1" w:styleId="EF9738F6383C4D91A195595FD33C6449">
    <w:name w:val="EF9738F6383C4D91A195595FD33C6449"/>
  </w:style>
  <w:style w:type="paragraph" w:customStyle="1" w:styleId="3C8D8761BA4E48C987D3C9EB8F31D568">
    <w:name w:val="3C8D8761BA4E48C987D3C9EB8F31D568"/>
  </w:style>
  <w:style w:type="paragraph" w:customStyle="1" w:styleId="91BEBC53287A4423AC1E2BE801B6E74D">
    <w:name w:val="91BEBC53287A4423AC1E2BE801B6E74D"/>
  </w:style>
  <w:style w:type="paragraph" w:customStyle="1" w:styleId="ED3906E7718F4F61A25AB04A810AE417">
    <w:name w:val="ED3906E7718F4F61A25AB04A810AE417"/>
  </w:style>
  <w:style w:type="paragraph" w:customStyle="1" w:styleId="A0516FAC236542FAAC6CAD7AF44EA02F">
    <w:name w:val="A0516FAC236542FAAC6CAD7AF44EA02F"/>
  </w:style>
  <w:style w:type="paragraph" w:customStyle="1" w:styleId="4BD4BB077D2541AAADCEEA9B2E6D8EDD">
    <w:name w:val="4BD4BB077D2541AAADCEEA9B2E6D8EDD"/>
  </w:style>
  <w:style w:type="paragraph" w:customStyle="1" w:styleId="8F3243597C2E4D489B99349A44356703">
    <w:name w:val="8F3243597C2E4D489B99349A44356703"/>
  </w:style>
  <w:style w:type="paragraph" w:customStyle="1" w:styleId="39B578225F5A40DFB0E81E2C04A0822E">
    <w:name w:val="39B578225F5A40DFB0E81E2C04A0822E"/>
  </w:style>
  <w:style w:type="paragraph" w:customStyle="1" w:styleId="0CED31D3FCB64F8AAEB4C8DA04215FD8">
    <w:name w:val="0CED31D3FCB64F8AAEB4C8DA04215FD8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66612171EAAB439C976F3FF3E567080D">
    <w:name w:val="66612171EAAB439C976F3FF3E567080D"/>
  </w:style>
  <w:style w:type="paragraph" w:customStyle="1" w:styleId="39AC20BD04CE42B3875AA9BC73569B87">
    <w:name w:val="39AC20BD04CE42B3875AA9BC73569B87"/>
  </w:style>
  <w:style w:type="paragraph" w:customStyle="1" w:styleId="249BD022B9624F818974C46C793AC946">
    <w:name w:val="249BD022B9624F818974C46C793AC946"/>
  </w:style>
  <w:style w:type="paragraph" w:customStyle="1" w:styleId="B7FFA64B381C465AAF6657083032AA0B">
    <w:name w:val="B7FFA64B381C465AAF6657083032AA0B"/>
  </w:style>
  <w:style w:type="paragraph" w:customStyle="1" w:styleId="8BADFF1C1BE6439B8101A122A63E2636">
    <w:name w:val="8BADFF1C1BE6439B8101A122A63E2636"/>
  </w:style>
  <w:style w:type="paragraph" w:customStyle="1" w:styleId="3EEBBF93195A46D889FD1B1E818395B7">
    <w:name w:val="3EEBBF93195A46D889FD1B1E818395B7"/>
  </w:style>
  <w:style w:type="paragraph" w:customStyle="1" w:styleId="E413E16F099E4C908E289EB64F7E23E2">
    <w:name w:val="E413E16F099E4C908E289EB64F7E23E2"/>
  </w:style>
  <w:style w:type="paragraph" w:customStyle="1" w:styleId="CCF69C2BE20F4558A43568E66F7868EB">
    <w:name w:val="CCF69C2BE20F4558A43568E66F7868EB"/>
  </w:style>
  <w:style w:type="paragraph" w:customStyle="1" w:styleId="268FA1520F894B5B8A251E1B9B160BEB">
    <w:name w:val="268FA1520F894B5B8A251E1B9B160BEB"/>
  </w:style>
  <w:style w:type="paragraph" w:customStyle="1" w:styleId="CEF3B53316494DC8AAE5B337EEAD9122">
    <w:name w:val="CEF3B53316494DC8AAE5B337EEAD9122"/>
  </w:style>
  <w:style w:type="paragraph" w:customStyle="1" w:styleId="5F644FF00B254D28A568647E95B56F3D">
    <w:name w:val="5F644FF00B254D28A568647E95B56F3D"/>
  </w:style>
  <w:style w:type="paragraph" w:customStyle="1" w:styleId="C9B45FB4AE6B4CDE96EEC167E4720D8A">
    <w:name w:val="C9B45FB4AE6B4CDE96EEC167E4720D8A"/>
  </w:style>
  <w:style w:type="paragraph" w:customStyle="1" w:styleId="833B0D8442AC4FC2892A326EC5C926B4">
    <w:name w:val="833B0D8442AC4FC2892A326EC5C926B4"/>
  </w:style>
  <w:style w:type="paragraph" w:customStyle="1" w:styleId="3176A2268640485FAB1202666C028397">
    <w:name w:val="3176A2268640485FAB1202666C028397"/>
  </w:style>
  <w:style w:type="paragraph" w:customStyle="1" w:styleId="9E230F18EBFD4589964E535E5EA72F6C">
    <w:name w:val="9E230F18EBFD4589964E535E5EA72F6C"/>
  </w:style>
  <w:style w:type="paragraph" w:customStyle="1" w:styleId="26B854B797C747F291860A8DB63FE3C8">
    <w:name w:val="26B854B797C747F291860A8DB63FE3C8"/>
  </w:style>
  <w:style w:type="paragraph" w:customStyle="1" w:styleId="05DAECDD214B4CE597F0A59C462ECA3F">
    <w:name w:val="05DAECDD214B4CE597F0A59C462ECA3F"/>
  </w:style>
  <w:style w:type="paragraph" w:customStyle="1" w:styleId="2FEF7B441CF347C09491ED5FF70C92AB">
    <w:name w:val="2FEF7B441CF347C09491ED5FF70C92AB"/>
  </w:style>
  <w:style w:type="paragraph" w:customStyle="1" w:styleId="053869A4BE7344C6B96368EA5351277D">
    <w:name w:val="053869A4BE7344C6B96368EA5351277D"/>
  </w:style>
  <w:style w:type="paragraph" w:customStyle="1" w:styleId="24C719D84846460CBD6497E3082F6213">
    <w:name w:val="24C719D84846460CBD6497E3082F6213"/>
  </w:style>
  <w:style w:type="paragraph" w:customStyle="1" w:styleId="F5ECDCB4D2234E54A5FE8DA4A5BA371A">
    <w:name w:val="F5ECDCB4D2234E54A5FE8DA4A5BA371A"/>
  </w:style>
  <w:style w:type="paragraph" w:customStyle="1" w:styleId="AC7DF43A640640D2956341C58B55E36D">
    <w:name w:val="AC7DF43A640640D2956341C58B55E36D"/>
  </w:style>
  <w:style w:type="paragraph" w:customStyle="1" w:styleId="950B3A4FBD1A4AA0A2BCA0AF7A1D51DA">
    <w:name w:val="950B3A4FBD1A4AA0A2BCA0AF7A1D51DA"/>
  </w:style>
  <w:style w:type="paragraph" w:customStyle="1" w:styleId="7903CDA628714A058B41342A7E0E7390">
    <w:name w:val="7903CDA628714A058B41342A7E0E7390"/>
  </w:style>
  <w:style w:type="paragraph" w:customStyle="1" w:styleId="63BE1AD395554821AED4D2E4626C15E7">
    <w:name w:val="63BE1AD395554821AED4D2E4626C15E7"/>
  </w:style>
  <w:style w:type="paragraph" w:customStyle="1" w:styleId="01EE996677A147F0B40F6CF9ECBCE45D">
    <w:name w:val="01EE996677A147F0B40F6CF9ECBCE45D"/>
  </w:style>
  <w:style w:type="paragraph" w:customStyle="1" w:styleId="2132B55478144CAEA2C469F564FD3983">
    <w:name w:val="2132B55478144CAEA2C469F564FD3983"/>
  </w:style>
  <w:style w:type="paragraph" w:customStyle="1" w:styleId="DDD493C5068C47818EDE3BAAFA16A7FE">
    <w:name w:val="DDD493C5068C47818EDE3BAAFA16A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55130A51A4EDB9DF4B7889C07E8DC">
    <w:name w:val="30C55130A51A4EDB9DF4B7889C07E8DC"/>
  </w:style>
  <w:style w:type="paragraph" w:customStyle="1" w:styleId="3B40EAA50DC747CEAA4DB81F6FFDDF2A">
    <w:name w:val="3B40EAA50DC747CEAA4DB81F6FFDDF2A"/>
  </w:style>
  <w:style w:type="paragraph" w:customStyle="1" w:styleId="EF9738F6383C4D91A195595FD33C6449">
    <w:name w:val="EF9738F6383C4D91A195595FD33C6449"/>
  </w:style>
  <w:style w:type="paragraph" w:customStyle="1" w:styleId="3C8D8761BA4E48C987D3C9EB8F31D568">
    <w:name w:val="3C8D8761BA4E48C987D3C9EB8F31D568"/>
  </w:style>
  <w:style w:type="paragraph" w:customStyle="1" w:styleId="91BEBC53287A4423AC1E2BE801B6E74D">
    <w:name w:val="91BEBC53287A4423AC1E2BE801B6E74D"/>
  </w:style>
  <w:style w:type="paragraph" w:customStyle="1" w:styleId="ED3906E7718F4F61A25AB04A810AE417">
    <w:name w:val="ED3906E7718F4F61A25AB04A810AE417"/>
  </w:style>
  <w:style w:type="paragraph" w:customStyle="1" w:styleId="A0516FAC236542FAAC6CAD7AF44EA02F">
    <w:name w:val="A0516FAC236542FAAC6CAD7AF44EA02F"/>
  </w:style>
  <w:style w:type="paragraph" w:customStyle="1" w:styleId="4BD4BB077D2541AAADCEEA9B2E6D8EDD">
    <w:name w:val="4BD4BB077D2541AAADCEEA9B2E6D8EDD"/>
  </w:style>
  <w:style w:type="paragraph" w:customStyle="1" w:styleId="8F3243597C2E4D489B99349A44356703">
    <w:name w:val="8F3243597C2E4D489B99349A44356703"/>
  </w:style>
  <w:style w:type="paragraph" w:customStyle="1" w:styleId="39B578225F5A40DFB0E81E2C04A0822E">
    <w:name w:val="39B578225F5A40DFB0E81E2C04A0822E"/>
  </w:style>
  <w:style w:type="paragraph" w:customStyle="1" w:styleId="0CED31D3FCB64F8AAEB4C8DA04215FD8">
    <w:name w:val="0CED31D3FCB64F8AAEB4C8DA04215FD8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66612171EAAB439C976F3FF3E567080D">
    <w:name w:val="66612171EAAB439C976F3FF3E567080D"/>
  </w:style>
  <w:style w:type="paragraph" w:customStyle="1" w:styleId="39AC20BD04CE42B3875AA9BC73569B87">
    <w:name w:val="39AC20BD04CE42B3875AA9BC73569B87"/>
  </w:style>
  <w:style w:type="paragraph" w:customStyle="1" w:styleId="249BD022B9624F818974C46C793AC946">
    <w:name w:val="249BD022B9624F818974C46C793AC946"/>
  </w:style>
  <w:style w:type="paragraph" w:customStyle="1" w:styleId="B7FFA64B381C465AAF6657083032AA0B">
    <w:name w:val="B7FFA64B381C465AAF6657083032AA0B"/>
  </w:style>
  <w:style w:type="paragraph" w:customStyle="1" w:styleId="8BADFF1C1BE6439B8101A122A63E2636">
    <w:name w:val="8BADFF1C1BE6439B8101A122A63E2636"/>
  </w:style>
  <w:style w:type="paragraph" w:customStyle="1" w:styleId="3EEBBF93195A46D889FD1B1E818395B7">
    <w:name w:val="3EEBBF93195A46D889FD1B1E818395B7"/>
  </w:style>
  <w:style w:type="paragraph" w:customStyle="1" w:styleId="E413E16F099E4C908E289EB64F7E23E2">
    <w:name w:val="E413E16F099E4C908E289EB64F7E23E2"/>
  </w:style>
  <w:style w:type="paragraph" w:customStyle="1" w:styleId="CCF69C2BE20F4558A43568E66F7868EB">
    <w:name w:val="CCF69C2BE20F4558A43568E66F7868EB"/>
  </w:style>
  <w:style w:type="paragraph" w:customStyle="1" w:styleId="268FA1520F894B5B8A251E1B9B160BEB">
    <w:name w:val="268FA1520F894B5B8A251E1B9B160BEB"/>
  </w:style>
  <w:style w:type="paragraph" w:customStyle="1" w:styleId="CEF3B53316494DC8AAE5B337EEAD9122">
    <w:name w:val="CEF3B53316494DC8AAE5B337EEAD9122"/>
  </w:style>
  <w:style w:type="paragraph" w:customStyle="1" w:styleId="5F644FF00B254D28A568647E95B56F3D">
    <w:name w:val="5F644FF00B254D28A568647E95B56F3D"/>
  </w:style>
  <w:style w:type="paragraph" w:customStyle="1" w:styleId="C9B45FB4AE6B4CDE96EEC167E4720D8A">
    <w:name w:val="C9B45FB4AE6B4CDE96EEC167E4720D8A"/>
  </w:style>
  <w:style w:type="paragraph" w:customStyle="1" w:styleId="833B0D8442AC4FC2892A326EC5C926B4">
    <w:name w:val="833B0D8442AC4FC2892A326EC5C926B4"/>
  </w:style>
  <w:style w:type="paragraph" w:customStyle="1" w:styleId="3176A2268640485FAB1202666C028397">
    <w:name w:val="3176A2268640485FAB1202666C028397"/>
  </w:style>
  <w:style w:type="paragraph" w:customStyle="1" w:styleId="9E230F18EBFD4589964E535E5EA72F6C">
    <w:name w:val="9E230F18EBFD4589964E535E5EA72F6C"/>
  </w:style>
  <w:style w:type="paragraph" w:customStyle="1" w:styleId="26B854B797C747F291860A8DB63FE3C8">
    <w:name w:val="26B854B797C747F291860A8DB63FE3C8"/>
  </w:style>
  <w:style w:type="paragraph" w:customStyle="1" w:styleId="05DAECDD214B4CE597F0A59C462ECA3F">
    <w:name w:val="05DAECDD214B4CE597F0A59C462ECA3F"/>
  </w:style>
  <w:style w:type="paragraph" w:customStyle="1" w:styleId="2FEF7B441CF347C09491ED5FF70C92AB">
    <w:name w:val="2FEF7B441CF347C09491ED5FF70C92AB"/>
  </w:style>
  <w:style w:type="paragraph" w:customStyle="1" w:styleId="053869A4BE7344C6B96368EA5351277D">
    <w:name w:val="053869A4BE7344C6B96368EA5351277D"/>
  </w:style>
  <w:style w:type="paragraph" w:customStyle="1" w:styleId="24C719D84846460CBD6497E3082F6213">
    <w:name w:val="24C719D84846460CBD6497E3082F6213"/>
  </w:style>
  <w:style w:type="paragraph" w:customStyle="1" w:styleId="F5ECDCB4D2234E54A5FE8DA4A5BA371A">
    <w:name w:val="F5ECDCB4D2234E54A5FE8DA4A5BA371A"/>
  </w:style>
  <w:style w:type="paragraph" w:customStyle="1" w:styleId="AC7DF43A640640D2956341C58B55E36D">
    <w:name w:val="AC7DF43A640640D2956341C58B55E36D"/>
  </w:style>
  <w:style w:type="paragraph" w:customStyle="1" w:styleId="950B3A4FBD1A4AA0A2BCA0AF7A1D51DA">
    <w:name w:val="950B3A4FBD1A4AA0A2BCA0AF7A1D51DA"/>
  </w:style>
  <w:style w:type="paragraph" w:customStyle="1" w:styleId="7903CDA628714A058B41342A7E0E7390">
    <w:name w:val="7903CDA628714A058B41342A7E0E7390"/>
  </w:style>
  <w:style w:type="paragraph" w:customStyle="1" w:styleId="63BE1AD395554821AED4D2E4626C15E7">
    <w:name w:val="63BE1AD395554821AED4D2E4626C15E7"/>
  </w:style>
  <w:style w:type="paragraph" w:customStyle="1" w:styleId="01EE996677A147F0B40F6CF9ECBCE45D">
    <w:name w:val="01EE996677A147F0B40F6CF9ECBCE45D"/>
  </w:style>
  <w:style w:type="paragraph" w:customStyle="1" w:styleId="2132B55478144CAEA2C469F564FD3983">
    <w:name w:val="2132B55478144CAEA2C469F564FD3983"/>
  </w:style>
  <w:style w:type="paragraph" w:customStyle="1" w:styleId="DDD493C5068C47818EDE3BAAFA16A7FE">
    <w:name w:val="DDD493C5068C47818EDE3BAAFA16A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Green Bay, WI </CompanyAddress>
  <CompanyPhone>920-634-9791</CompanyPhone>
  <CompanyFax/>
  <CompanyEmail>dhodkiewicz@gmail.com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Laptop</dc:creator>
  <cp:keywords>Dhodkiewicz.github.io</cp:keywords>
  <cp:lastModifiedBy>Dalton Hodkiewicz</cp:lastModifiedBy>
  <cp:revision>3</cp:revision>
  <dcterms:created xsi:type="dcterms:W3CDTF">2019-01-10T02:07:00Z</dcterms:created>
  <dcterms:modified xsi:type="dcterms:W3CDTF">2019-01-10T02:07:00Z</dcterms:modified>
</cp:coreProperties>
</file>